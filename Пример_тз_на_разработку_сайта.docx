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354D" w:rsidRDefault="00D1354D">
      <w:bookmarkStart w:id="0" w:name="_GoBack"/>
      <w:bookmarkEnd w:id="0"/>
    </w:p>
    <w:p w:rsidR="00D1354D" w:rsidRDefault="00D1354D"/>
    <w:p w:rsidR="00D1354D" w:rsidRDefault="00D1354D"/>
    <w:p w:rsidR="00D1354D" w:rsidRDefault="00D1354D"/>
    <w:p w:rsidR="00D1354D" w:rsidRDefault="00D1354D"/>
    <w:p w:rsidR="00D1354D" w:rsidRDefault="00D1354D"/>
    <w:p w:rsidR="00D1354D" w:rsidRDefault="00D1354D"/>
    <w:p w:rsidR="00D1354D" w:rsidRDefault="00D1354D"/>
    <w:p w:rsidR="00D1354D" w:rsidRDefault="00D1354D"/>
    <w:p w:rsidR="00D1354D" w:rsidRDefault="00D1354D"/>
    <w:p w:rsidR="00D1354D" w:rsidRDefault="00D1354D"/>
    <w:p w:rsidR="00150AD0" w:rsidRDefault="00150AD0" w:rsidP="00D1354D">
      <w:pPr>
        <w:jc w:val="center"/>
        <w:rPr>
          <w:sz w:val="44"/>
          <w:szCs w:val="44"/>
        </w:rPr>
      </w:pPr>
    </w:p>
    <w:p w:rsidR="00150AD0" w:rsidRDefault="00150AD0" w:rsidP="00D1354D">
      <w:pPr>
        <w:jc w:val="center"/>
        <w:rPr>
          <w:sz w:val="44"/>
          <w:szCs w:val="44"/>
        </w:rPr>
      </w:pPr>
    </w:p>
    <w:p w:rsidR="00150AD0" w:rsidRDefault="00150AD0" w:rsidP="00D1354D">
      <w:pPr>
        <w:jc w:val="center"/>
        <w:rPr>
          <w:sz w:val="44"/>
          <w:szCs w:val="44"/>
        </w:rPr>
      </w:pPr>
    </w:p>
    <w:p w:rsidR="00D1354D" w:rsidRDefault="00D1354D" w:rsidP="00D1354D">
      <w:pPr>
        <w:jc w:val="center"/>
        <w:rPr>
          <w:sz w:val="44"/>
          <w:szCs w:val="44"/>
        </w:rPr>
      </w:pPr>
      <w:r w:rsidRPr="00D1354D">
        <w:rPr>
          <w:sz w:val="44"/>
          <w:szCs w:val="44"/>
        </w:rPr>
        <w:t>Техническое задание</w:t>
      </w:r>
    </w:p>
    <w:p w:rsidR="00D1354D" w:rsidRDefault="00D1354D" w:rsidP="00D1354D">
      <w:pPr>
        <w:jc w:val="center"/>
        <w:rPr>
          <w:sz w:val="32"/>
          <w:szCs w:val="32"/>
        </w:rPr>
      </w:pPr>
      <w:r>
        <w:rPr>
          <w:sz w:val="44"/>
          <w:szCs w:val="44"/>
        </w:rPr>
        <w:br w:type="page"/>
      </w:r>
      <w:r>
        <w:rPr>
          <w:sz w:val="32"/>
          <w:szCs w:val="32"/>
        </w:rPr>
        <w:lastRenderedPageBreak/>
        <w:t>Оглавление</w:t>
      </w:r>
    </w:p>
    <w:p w:rsidR="00D1354D" w:rsidRDefault="00D1354D" w:rsidP="00D1354D"/>
    <w:p w:rsidR="00D1354D" w:rsidRPr="00AD640F" w:rsidRDefault="00D1354D" w:rsidP="00B11EC0">
      <w:pPr>
        <w:jc w:val="both"/>
      </w:pPr>
      <w:r>
        <w:t>Общие требования</w:t>
      </w:r>
      <w:r w:rsidR="00AD640F" w:rsidRPr="00AD640F">
        <w:t>……………………………………………………</w:t>
      </w:r>
      <w:r w:rsidR="00AD640F">
        <w:t>……………………</w:t>
      </w:r>
      <w:r w:rsidR="00AD640F" w:rsidRPr="00AD640F">
        <w:t xml:space="preserve">  3</w:t>
      </w:r>
    </w:p>
    <w:p w:rsidR="00D1354D" w:rsidRPr="00AD640F" w:rsidRDefault="00D1354D" w:rsidP="00B11EC0">
      <w:pPr>
        <w:jc w:val="both"/>
      </w:pPr>
      <w:r>
        <w:t>Требования к дизайну</w:t>
      </w:r>
      <w:r w:rsidR="00126F5D">
        <w:t xml:space="preserve"> сайта</w:t>
      </w:r>
      <w:r w:rsidR="00AD640F" w:rsidRPr="00AD640F">
        <w:t>……………………………………………………</w:t>
      </w:r>
      <w:r w:rsidR="00AD640F">
        <w:t>…………</w:t>
      </w:r>
      <w:r w:rsidR="00AD640F" w:rsidRPr="00AD640F">
        <w:t xml:space="preserve">  4</w:t>
      </w:r>
    </w:p>
    <w:p w:rsidR="00D1354D" w:rsidRDefault="00126F5D" w:rsidP="00B11EC0">
      <w:pPr>
        <w:jc w:val="both"/>
      </w:pPr>
      <w:r>
        <w:t>Требования к функциональности сайта</w:t>
      </w:r>
      <w:r w:rsidR="00AD640F" w:rsidRPr="00AD640F">
        <w:t xml:space="preserve">…………………………………………………. </w:t>
      </w:r>
      <w:r w:rsidR="00AD640F">
        <w:t xml:space="preserve"> </w:t>
      </w:r>
      <w:r w:rsidR="00ED2141">
        <w:t>5</w:t>
      </w:r>
    </w:p>
    <w:p w:rsidR="00BF210A" w:rsidRPr="00AD640F" w:rsidRDefault="00514EDE" w:rsidP="00B11EC0">
      <w:pPr>
        <w:jc w:val="both"/>
      </w:pPr>
      <w:r>
        <w:t>Требования к содержимому сайта</w:t>
      </w:r>
      <w:r w:rsidR="00AD640F" w:rsidRPr="00AD640F">
        <w:t>…………………………………………………</w:t>
      </w:r>
      <w:r w:rsidR="00AD640F">
        <w:t>……</w:t>
      </w:r>
      <w:r w:rsidR="00ED2141">
        <w:t>..  6</w:t>
      </w:r>
    </w:p>
    <w:p w:rsidR="00514EDE" w:rsidRPr="00F03B40" w:rsidRDefault="00514EDE" w:rsidP="00B11EC0">
      <w:pPr>
        <w:jc w:val="both"/>
      </w:pPr>
      <w:r>
        <w:t>Согласование и подписи сторон</w:t>
      </w:r>
      <w:r w:rsidR="00AD640F" w:rsidRPr="00AD640F">
        <w:t>…………………………………………………</w:t>
      </w:r>
      <w:r w:rsidR="00AD640F">
        <w:t>………</w:t>
      </w:r>
      <w:r w:rsidR="00AD640F" w:rsidRPr="00AD640F">
        <w:t xml:space="preserve">. </w:t>
      </w:r>
      <w:r w:rsidR="00ED2141">
        <w:t>9</w:t>
      </w:r>
    </w:p>
    <w:p w:rsidR="00D1354D" w:rsidRPr="00BF210A" w:rsidRDefault="00BF210A" w:rsidP="00D1354D">
      <w:pPr>
        <w:rPr>
          <w:sz w:val="32"/>
          <w:szCs w:val="32"/>
        </w:rPr>
      </w:pPr>
      <w:r>
        <w:br w:type="page"/>
      </w:r>
      <w:r w:rsidRPr="00BF210A">
        <w:rPr>
          <w:sz w:val="32"/>
          <w:szCs w:val="32"/>
        </w:rPr>
        <w:lastRenderedPageBreak/>
        <w:t>Общие требования</w:t>
      </w:r>
    </w:p>
    <w:p w:rsidR="00BF210A" w:rsidRDefault="00BF210A" w:rsidP="001E0543">
      <w:pPr>
        <w:pStyle w:val="a3"/>
        <w:ind w:firstLine="720"/>
        <w:jc w:val="both"/>
      </w:pPr>
      <w:r>
        <w:t>Сайт должен быть разработан с испо</w:t>
      </w:r>
      <w:r w:rsidR="00DB522B">
        <w:t xml:space="preserve">льзованием языков разметки </w:t>
      </w:r>
      <w:r w:rsidR="00DB522B">
        <w:rPr>
          <w:lang w:val="en-US"/>
        </w:rPr>
        <w:t>html</w:t>
      </w:r>
      <w:r w:rsidR="00DB522B" w:rsidRPr="00DB522B">
        <w:t xml:space="preserve">, </w:t>
      </w:r>
      <w:r w:rsidR="00DB522B">
        <w:rPr>
          <w:lang w:val="en-US"/>
        </w:rPr>
        <w:t>css</w:t>
      </w:r>
      <w:r w:rsidR="00DB522B" w:rsidRPr="00DB522B">
        <w:t xml:space="preserve">, </w:t>
      </w:r>
      <w:r w:rsidR="00DB522B">
        <w:t xml:space="preserve">а также с помощью языков программирования </w:t>
      </w:r>
      <w:r w:rsidR="00DB522B">
        <w:rPr>
          <w:lang w:val="en-US"/>
        </w:rPr>
        <w:t>javascript</w:t>
      </w:r>
      <w:r w:rsidR="00DB522B" w:rsidRPr="00DB522B">
        <w:t xml:space="preserve"> </w:t>
      </w:r>
      <w:r w:rsidR="00DB522B">
        <w:t xml:space="preserve">и </w:t>
      </w:r>
      <w:r w:rsidR="00DB522B">
        <w:rPr>
          <w:lang w:val="en-US"/>
        </w:rPr>
        <w:t>php</w:t>
      </w:r>
      <w:r>
        <w:t>. После окончания работ необходимо обеспечить возможность Заказчику самостоятельно вносить изменения (редактировать) в структуру и содержимое сайта.</w:t>
      </w:r>
    </w:p>
    <w:p w:rsidR="00514EDE" w:rsidRDefault="00BF210A" w:rsidP="001E0543">
      <w:pPr>
        <w:pStyle w:val="a3"/>
        <w:ind w:firstLine="720"/>
        <w:jc w:val="both"/>
      </w:pPr>
      <w:r>
        <w:t>По окончании работ Исполнитель обязан предоставить полностью ф</w:t>
      </w:r>
      <w:r w:rsidR="00DB522B">
        <w:t>ункционирующий сайт,</w:t>
      </w:r>
      <w:r>
        <w:t xml:space="preserve"> все необходимые данные для доступа к системе управления сайтом (аккаунты, пароли, адреса серверов и т.п.).</w:t>
      </w:r>
    </w:p>
    <w:p w:rsidR="002A6166" w:rsidRPr="00514EDE" w:rsidRDefault="00514EDE" w:rsidP="00D1354D">
      <w:pPr>
        <w:pStyle w:val="a3"/>
      </w:pPr>
      <w:r>
        <w:br w:type="page"/>
      </w:r>
      <w:r w:rsidR="002A6166">
        <w:rPr>
          <w:sz w:val="32"/>
          <w:szCs w:val="32"/>
        </w:rPr>
        <w:lastRenderedPageBreak/>
        <w:t>Требования к дизайну сайта</w:t>
      </w:r>
    </w:p>
    <w:p w:rsidR="008362E7" w:rsidRPr="00DB522B" w:rsidRDefault="008362E7" w:rsidP="001E0543">
      <w:pPr>
        <w:pStyle w:val="a3"/>
        <w:ind w:firstLine="720"/>
        <w:jc w:val="both"/>
      </w:pPr>
      <w:r>
        <w:t>Дизайн должен быть выдержан в строгих и мягких тонах. Использовать</w:t>
      </w:r>
      <w:r w:rsidR="00994D47">
        <w:t xml:space="preserve"> преимущественно сине-голубые</w:t>
      </w:r>
      <w:r>
        <w:t xml:space="preserve"> оттенки. Дизайн сайта должен быть выполнен с использованием языка </w:t>
      </w:r>
      <w:r>
        <w:rPr>
          <w:lang w:val="en-US"/>
        </w:rPr>
        <w:t>HTML</w:t>
      </w:r>
      <w:r w:rsidRPr="008362E7">
        <w:t xml:space="preserve"> </w:t>
      </w:r>
      <w:r>
        <w:t xml:space="preserve">и </w:t>
      </w:r>
      <w:r>
        <w:rPr>
          <w:lang w:val="en-US"/>
        </w:rPr>
        <w:t>CSS</w:t>
      </w:r>
      <w:r w:rsidR="00DB522B" w:rsidRPr="00DB522B">
        <w:t>.</w:t>
      </w:r>
    </w:p>
    <w:p w:rsidR="008362E7" w:rsidRPr="00DB522B" w:rsidRDefault="008362E7" w:rsidP="001E0543">
      <w:pPr>
        <w:pStyle w:val="a3"/>
        <w:ind w:firstLine="720"/>
        <w:jc w:val="both"/>
      </w:pPr>
      <w:r>
        <w:t>Сайт</w:t>
      </w:r>
      <w:r w:rsidRPr="00DB522B">
        <w:t xml:space="preserve"> </w:t>
      </w:r>
      <w:r>
        <w:t>должен</w:t>
      </w:r>
      <w:r w:rsidRPr="00DB522B">
        <w:t xml:space="preserve"> </w:t>
      </w:r>
      <w:r>
        <w:t>корректно</w:t>
      </w:r>
      <w:r w:rsidRPr="00DB522B">
        <w:t xml:space="preserve"> </w:t>
      </w:r>
      <w:r>
        <w:t>отображаться</w:t>
      </w:r>
      <w:r w:rsidRPr="00DB522B">
        <w:t xml:space="preserve"> </w:t>
      </w:r>
      <w:r w:rsidR="00994D47">
        <w:t>в</w:t>
      </w:r>
      <w:r w:rsidRPr="00DB522B">
        <w:t xml:space="preserve"> </w:t>
      </w:r>
      <w:r>
        <w:t>браузерах</w:t>
      </w:r>
      <w:r w:rsidRPr="00DB522B">
        <w:t xml:space="preserve"> </w:t>
      </w:r>
      <w:r>
        <w:rPr>
          <w:lang w:val="en-US"/>
        </w:rPr>
        <w:t>Mozilla</w:t>
      </w:r>
      <w:r w:rsidRPr="00DB522B">
        <w:t xml:space="preserve"> </w:t>
      </w:r>
      <w:r>
        <w:rPr>
          <w:lang w:val="en-US"/>
        </w:rPr>
        <w:t>FireFox</w:t>
      </w:r>
      <w:r w:rsidRPr="00DB522B">
        <w:t xml:space="preserve"> 2.0, 3.0</w:t>
      </w:r>
      <w:r w:rsidR="00994D47" w:rsidRPr="00DB522B">
        <w:t>;</w:t>
      </w:r>
      <w:r w:rsidRPr="00DB522B">
        <w:t xml:space="preserve"> </w:t>
      </w:r>
      <w:r>
        <w:rPr>
          <w:lang w:val="en-US"/>
        </w:rPr>
        <w:t>Opera</w:t>
      </w:r>
      <w:r w:rsidRPr="00DB522B">
        <w:t xml:space="preserve"> 9.0</w:t>
      </w:r>
      <w:r w:rsidR="00DB522B" w:rsidRPr="00DB522B">
        <w:t xml:space="preserve">, </w:t>
      </w:r>
      <w:r w:rsidR="00DB522B">
        <w:rPr>
          <w:lang w:val="en-US"/>
        </w:rPr>
        <w:t>Google</w:t>
      </w:r>
      <w:r w:rsidR="00DB522B" w:rsidRPr="00DB522B">
        <w:t xml:space="preserve"> </w:t>
      </w:r>
      <w:r w:rsidR="00DB522B">
        <w:rPr>
          <w:lang w:val="en-US"/>
        </w:rPr>
        <w:t>Chrome</w:t>
      </w:r>
      <w:r w:rsidR="00DB522B" w:rsidRPr="00DB522B">
        <w:t xml:space="preserve">, </w:t>
      </w:r>
      <w:r w:rsidR="00DB522B">
        <w:rPr>
          <w:lang w:val="en-US"/>
        </w:rPr>
        <w:t>Yandex</w:t>
      </w:r>
      <w:r w:rsidR="00DB522B" w:rsidRPr="00DB522B">
        <w:t xml:space="preserve"> </w:t>
      </w:r>
      <w:r w:rsidR="00DB522B">
        <w:rPr>
          <w:lang w:val="en-US"/>
        </w:rPr>
        <w:t>Browser</w:t>
      </w:r>
      <w:r w:rsidR="00DB522B" w:rsidRPr="00DB522B">
        <w:t>.</w:t>
      </w:r>
    </w:p>
    <w:p w:rsidR="008362E7" w:rsidRDefault="008362E7" w:rsidP="001E0543">
      <w:pPr>
        <w:pStyle w:val="a3"/>
        <w:jc w:val="both"/>
      </w:pPr>
      <w:r>
        <w:t xml:space="preserve">Необходимо создать </w:t>
      </w:r>
      <w:r w:rsidR="00C04F69">
        <w:t>структуру (шаблон) сайта, состоящую из следующих элементов:</w:t>
      </w:r>
    </w:p>
    <w:p w:rsidR="008362E7" w:rsidRDefault="008362E7" w:rsidP="001E0543">
      <w:pPr>
        <w:pStyle w:val="a3"/>
        <w:numPr>
          <w:ilvl w:val="0"/>
          <w:numId w:val="5"/>
        </w:numPr>
        <w:jc w:val="both"/>
      </w:pPr>
      <w:r w:rsidRPr="008362E7">
        <w:t>“</w:t>
      </w:r>
      <w:r>
        <w:t>шапка</w:t>
      </w:r>
      <w:r w:rsidRPr="008362E7">
        <w:t>”</w:t>
      </w:r>
      <w:r w:rsidR="00C04F69">
        <w:t xml:space="preserve"> (хедер). В данном блоке необходимо </w:t>
      </w:r>
      <w:r w:rsidR="00DB522B">
        <w:t>расположить название проекта.</w:t>
      </w:r>
    </w:p>
    <w:p w:rsidR="008362E7" w:rsidRPr="00C04F69" w:rsidRDefault="00C04F69" w:rsidP="001E0543">
      <w:pPr>
        <w:pStyle w:val="a3"/>
        <w:numPr>
          <w:ilvl w:val="0"/>
          <w:numId w:val="5"/>
        </w:numPr>
        <w:jc w:val="both"/>
      </w:pPr>
      <w:r>
        <w:t xml:space="preserve">блок отображения </w:t>
      </w:r>
      <w:r w:rsidR="008362E7">
        <w:t>меню</w:t>
      </w:r>
      <w:r>
        <w:t xml:space="preserve"> главного меню сайта. Данный блок должен</w:t>
      </w:r>
      <w:r w:rsidR="008362E7">
        <w:t xml:space="preserve"> содержать перечень всех основных страниц. Требования к меню будут изложены далее. Меню должно поддерживать иерархическую структуру, дочерние элементы меню должны быть </w:t>
      </w:r>
      <w:r w:rsidR="008362E7" w:rsidRPr="008362E7">
        <w:t>“</w:t>
      </w:r>
      <w:r w:rsidR="008362E7">
        <w:t>выпадающими</w:t>
      </w:r>
      <w:r w:rsidR="008362E7" w:rsidRPr="008362E7">
        <w:t>”</w:t>
      </w:r>
      <w:r w:rsidR="008362E7">
        <w:t xml:space="preserve"> (данный эффект необходимо создать с использованием языка </w:t>
      </w:r>
      <w:r w:rsidR="008362E7">
        <w:rPr>
          <w:lang w:val="en-US"/>
        </w:rPr>
        <w:t>JavaScript</w:t>
      </w:r>
      <w:r w:rsidR="008362E7">
        <w:t>).</w:t>
      </w:r>
      <w:r w:rsidR="00102CAF">
        <w:t xml:space="preserve"> Меню долж</w:t>
      </w:r>
      <w:r>
        <w:t>но располагаться слева на сайте</w:t>
      </w:r>
      <w:r>
        <w:rPr>
          <w:lang w:val="en-US"/>
        </w:rPr>
        <w:t>;</w:t>
      </w:r>
    </w:p>
    <w:p w:rsidR="00C04F69" w:rsidRDefault="00C04F69" w:rsidP="001E0543">
      <w:pPr>
        <w:pStyle w:val="a3"/>
        <w:numPr>
          <w:ilvl w:val="0"/>
          <w:numId w:val="5"/>
        </w:numPr>
        <w:jc w:val="both"/>
      </w:pPr>
      <w:r>
        <w:t>Блок отображен</w:t>
      </w:r>
      <w:r w:rsidR="00DB522B">
        <w:t>ия последних обновлений</w:t>
      </w:r>
      <w:r w:rsidRPr="00C04F69">
        <w:t>;</w:t>
      </w:r>
    </w:p>
    <w:p w:rsidR="00C04F69" w:rsidRDefault="00C04F69" w:rsidP="001E0543">
      <w:pPr>
        <w:pStyle w:val="a3"/>
        <w:numPr>
          <w:ilvl w:val="0"/>
          <w:numId w:val="5"/>
        </w:numPr>
        <w:jc w:val="both"/>
      </w:pPr>
      <w:r>
        <w:t>Блок для входа зарегистрированных пользователей на сайт</w:t>
      </w:r>
      <w:r w:rsidRPr="00C04F69">
        <w:t>;</w:t>
      </w:r>
    </w:p>
    <w:p w:rsidR="00C04F69" w:rsidRPr="00C04F69" w:rsidRDefault="001D232A" w:rsidP="001E0543">
      <w:pPr>
        <w:pStyle w:val="a3"/>
        <w:numPr>
          <w:ilvl w:val="0"/>
          <w:numId w:val="5"/>
        </w:numPr>
        <w:jc w:val="both"/>
      </w:pPr>
      <w:r>
        <w:t>Блок отображения вспомогательных страниц сайта.</w:t>
      </w:r>
    </w:p>
    <w:p w:rsidR="00102CAF" w:rsidRDefault="00102CAF" w:rsidP="001E0543">
      <w:pPr>
        <w:pStyle w:val="a3"/>
        <w:numPr>
          <w:ilvl w:val="0"/>
          <w:numId w:val="5"/>
        </w:numPr>
        <w:jc w:val="both"/>
      </w:pPr>
      <w:r w:rsidRPr="003C0577">
        <w:t>“</w:t>
      </w:r>
      <w:r>
        <w:t>подвал</w:t>
      </w:r>
      <w:r w:rsidRPr="003C0577">
        <w:t>”</w:t>
      </w:r>
      <w:r w:rsidR="00C04F69">
        <w:t xml:space="preserve"> (футер) сайта. В данном блоке</w:t>
      </w:r>
      <w:r>
        <w:t xml:space="preserve"> необходимо разместить краткую контактную информацию о </w:t>
      </w:r>
      <w:r w:rsidR="00EF37EF">
        <w:t>предприятии</w:t>
      </w:r>
      <w:r w:rsidR="00C04F69" w:rsidRPr="00C04F69">
        <w:t>;</w:t>
      </w:r>
    </w:p>
    <w:p w:rsidR="00C04F69" w:rsidRPr="00C04F69" w:rsidRDefault="00C04F69" w:rsidP="001E0543">
      <w:pPr>
        <w:pStyle w:val="a3"/>
        <w:numPr>
          <w:ilvl w:val="0"/>
          <w:numId w:val="5"/>
        </w:numPr>
        <w:jc w:val="both"/>
      </w:pPr>
      <w:r>
        <w:t>Блок отображения различного рода графической информации (рекламные баннеры, изображения и т.п.). Данные блоки могут добавляться по мере необходимости.</w:t>
      </w:r>
    </w:p>
    <w:p w:rsidR="003C0577" w:rsidRDefault="001D232A" w:rsidP="003C0577">
      <w:pPr>
        <w:rPr>
          <w:sz w:val="32"/>
          <w:szCs w:val="32"/>
        </w:rPr>
      </w:pPr>
      <w:r>
        <w:rPr>
          <w:sz w:val="32"/>
          <w:szCs w:val="32"/>
        </w:rPr>
        <w:br w:type="page"/>
      </w:r>
      <w:r w:rsidR="00EF37EF">
        <w:rPr>
          <w:sz w:val="32"/>
          <w:szCs w:val="32"/>
        </w:rPr>
        <w:lastRenderedPageBreak/>
        <w:t>Требования к функциональности сайта</w:t>
      </w:r>
    </w:p>
    <w:p w:rsidR="00EA7F0D" w:rsidRDefault="00EA7F0D" w:rsidP="003C0577">
      <w:pPr>
        <w:rPr>
          <w:sz w:val="32"/>
          <w:szCs w:val="32"/>
        </w:rPr>
      </w:pPr>
    </w:p>
    <w:p w:rsidR="00EA7F0D" w:rsidRDefault="00EA7F0D" w:rsidP="00D1354D">
      <w:pPr>
        <w:pStyle w:val="a3"/>
      </w:pPr>
      <w:r>
        <w:t>Сайт должен позволять пользователям:</w:t>
      </w:r>
    </w:p>
    <w:p w:rsidR="00EA7F0D" w:rsidRDefault="00EA7F0D" w:rsidP="00EA7F0D">
      <w:pPr>
        <w:pStyle w:val="a3"/>
        <w:numPr>
          <w:ilvl w:val="0"/>
          <w:numId w:val="1"/>
        </w:numPr>
      </w:pPr>
      <w:r>
        <w:t>осуществлять навигацию по сайту (переход между страницами)</w:t>
      </w:r>
      <w:r w:rsidRPr="00EA7F0D">
        <w:t>;</w:t>
      </w:r>
    </w:p>
    <w:p w:rsidR="00EA7F0D" w:rsidRDefault="00C75F88" w:rsidP="001D232A">
      <w:pPr>
        <w:pStyle w:val="a3"/>
        <w:numPr>
          <w:ilvl w:val="0"/>
          <w:numId w:val="1"/>
        </w:numPr>
      </w:pPr>
      <w:r>
        <w:t>скачивать (при наличии необходимых прав доступа) различного рода документы и файлы</w:t>
      </w:r>
      <w:r w:rsidR="001D232A" w:rsidRPr="001D232A">
        <w:t>;</w:t>
      </w:r>
    </w:p>
    <w:p w:rsidR="00EA7F0D" w:rsidRDefault="00EA7F0D" w:rsidP="00EA7F0D">
      <w:pPr>
        <w:pStyle w:val="a3"/>
        <w:numPr>
          <w:ilvl w:val="0"/>
          <w:numId w:val="1"/>
        </w:numPr>
      </w:pPr>
      <w:r>
        <w:t>выполнять вход на сайт как зарегистрированный пользователь для возможности просмотра конфиденциальной информации</w:t>
      </w:r>
      <w:r w:rsidR="00C75F88">
        <w:t xml:space="preserve"> и/или добавления/редактирования содержимого сайта (при наличии соответствующих прав доступа)</w:t>
      </w:r>
      <w:r>
        <w:t>.</w:t>
      </w:r>
    </w:p>
    <w:p w:rsidR="00EA7F0D" w:rsidRDefault="00EA7F0D" w:rsidP="00EA7F0D">
      <w:pPr>
        <w:pStyle w:val="a3"/>
      </w:pPr>
      <w:r>
        <w:t>Система управления сайтом должна позволять:</w:t>
      </w:r>
    </w:p>
    <w:p w:rsidR="00EA7F0D" w:rsidRDefault="00EA7F0D" w:rsidP="00EA7F0D">
      <w:pPr>
        <w:pStyle w:val="a3"/>
        <w:numPr>
          <w:ilvl w:val="0"/>
          <w:numId w:val="2"/>
        </w:numPr>
      </w:pPr>
      <w:r>
        <w:t>управлять страницами сайта (добавлять, удалять, изменять их содержимое);</w:t>
      </w:r>
    </w:p>
    <w:p w:rsidR="00EA7F0D" w:rsidRDefault="00E576E0" w:rsidP="00EA7F0D">
      <w:pPr>
        <w:pStyle w:val="a3"/>
        <w:numPr>
          <w:ilvl w:val="0"/>
          <w:numId w:val="2"/>
        </w:numPr>
      </w:pPr>
      <w:r>
        <w:t>управлять элементами меню;</w:t>
      </w:r>
    </w:p>
    <w:p w:rsidR="00BC10C7" w:rsidRDefault="00BC10C7" w:rsidP="00EA7F0D">
      <w:pPr>
        <w:pStyle w:val="a3"/>
        <w:numPr>
          <w:ilvl w:val="0"/>
          <w:numId w:val="2"/>
        </w:numPr>
      </w:pPr>
      <w:r>
        <w:t>до</w:t>
      </w:r>
      <w:r w:rsidR="001D232A">
        <w:t>бавлять/изменять/удалять элементы сайта</w:t>
      </w:r>
      <w:r w:rsidRPr="00BC10C7">
        <w:t>;</w:t>
      </w:r>
    </w:p>
    <w:p w:rsidR="0088556A" w:rsidRDefault="00E576E0" w:rsidP="0088556A">
      <w:pPr>
        <w:pStyle w:val="a3"/>
        <w:numPr>
          <w:ilvl w:val="0"/>
          <w:numId w:val="2"/>
        </w:numPr>
      </w:pPr>
      <w:r>
        <w:t>загружать на сайт графический материал (фото-видео изобр</w:t>
      </w:r>
      <w:r w:rsidR="001D232A">
        <w:t>ажения, различные файлы и т.п.)</w:t>
      </w:r>
      <w:r w:rsidR="001D232A" w:rsidRPr="001D232A">
        <w:t>;</w:t>
      </w:r>
    </w:p>
    <w:p w:rsidR="001D232A" w:rsidRDefault="001D232A" w:rsidP="0088556A">
      <w:pPr>
        <w:pStyle w:val="a3"/>
        <w:numPr>
          <w:ilvl w:val="0"/>
          <w:numId w:val="2"/>
        </w:numPr>
      </w:pPr>
      <w:r>
        <w:t>оставлять комментарии, отзывы.</w:t>
      </w:r>
    </w:p>
    <w:p w:rsidR="0088556A" w:rsidRDefault="0088556A" w:rsidP="0088556A">
      <w:pPr>
        <w:pStyle w:val="a3"/>
        <w:rPr>
          <w:sz w:val="32"/>
          <w:szCs w:val="32"/>
        </w:rPr>
      </w:pPr>
      <w:r>
        <w:br w:type="page"/>
      </w:r>
      <w:r w:rsidRPr="0088556A">
        <w:rPr>
          <w:sz w:val="32"/>
          <w:szCs w:val="32"/>
        </w:rPr>
        <w:lastRenderedPageBreak/>
        <w:t xml:space="preserve">Требования к </w:t>
      </w:r>
      <w:r w:rsidR="00EF37EF">
        <w:rPr>
          <w:sz w:val="32"/>
          <w:szCs w:val="32"/>
        </w:rPr>
        <w:t>содержимому</w:t>
      </w:r>
      <w:r w:rsidRPr="0088556A">
        <w:rPr>
          <w:sz w:val="32"/>
          <w:szCs w:val="32"/>
        </w:rPr>
        <w:t xml:space="preserve"> сайта</w:t>
      </w:r>
    </w:p>
    <w:p w:rsidR="0088556A" w:rsidRDefault="0088556A" w:rsidP="0088556A">
      <w:pPr>
        <w:pStyle w:val="a3"/>
      </w:pPr>
      <w:r>
        <w:t>Необходимо создать следующие страницы</w:t>
      </w:r>
      <w:r w:rsidR="00BC10C7">
        <w:t xml:space="preserve"> сайта</w:t>
      </w:r>
      <w:r>
        <w:t>:</w:t>
      </w:r>
    </w:p>
    <w:p w:rsidR="0088556A" w:rsidRPr="00853205" w:rsidRDefault="00F60CB0" w:rsidP="0088556A">
      <w:pPr>
        <w:pStyle w:val="a3"/>
        <w:numPr>
          <w:ilvl w:val="0"/>
          <w:numId w:val="3"/>
        </w:numPr>
        <w:rPr>
          <w:color w:val="000000"/>
        </w:rPr>
      </w:pPr>
      <w:r>
        <w:rPr>
          <w:color w:val="000000"/>
        </w:rPr>
        <w:t>г</w:t>
      </w:r>
      <w:r w:rsidR="0088556A" w:rsidRPr="00853205">
        <w:rPr>
          <w:color w:val="000000"/>
        </w:rPr>
        <w:t>лавная страница сайта</w:t>
      </w:r>
      <w:r>
        <w:rPr>
          <w:color w:val="000000"/>
          <w:lang w:val="en-US"/>
        </w:rPr>
        <w:t>;</w:t>
      </w:r>
    </w:p>
    <w:p w:rsidR="0088556A" w:rsidRPr="00853205" w:rsidRDefault="00F60CB0" w:rsidP="0088556A">
      <w:pPr>
        <w:pStyle w:val="a3"/>
        <w:numPr>
          <w:ilvl w:val="0"/>
          <w:numId w:val="3"/>
        </w:numPr>
      </w:pPr>
      <w:r>
        <w:rPr>
          <w:color w:val="000000"/>
        </w:rPr>
        <w:t xml:space="preserve">страница </w:t>
      </w:r>
      <w:r>
        <w:rPr>
          <w:color w:val="000000"/>
          <w:lang w:val="en-US"/>
        </w:rPr>
        <w:t>“</w:t>
      </w:r>
      <w:r w:rsidR="0088556A" w:rsidRPr="00853205">
        <w:rPr>
          <w:color w:val="000000"/>
        </w:rPr>
        <w:t>О нас</w:t>
      </w:r>
      <w:r>
        <w:rPr>
          <w:color w:val="000000"/>
          <w:lang w:val="en-US"/>
        </w:rPr>
        <w:t>”;</w:t>
      </w:r>
    </w:p>
    <w:p w:rsidR="0088556A" w:rsidRPr="00853205" w:rsidRDefault="00F60CB0" w:rsidP="0088556A">
      <w:pPr>
        <w:pStyle w:val="a3"/>
        <w:numPr>
          <w:ilvl w:val="0"/>
          <w:numId w:val="3"/>
        </w:numPr>
      </w:pPr>
      <w:r>
        <w:rPr>
          <w:color w:val="000000"/>
        </w:rPr>
        <w:t xml:space="preserve">страница </w:t>
      </w:r>
      <w:r>
        <w:rPr>
          <w:color w:val="000000"/>
          <w:lang w:val="en-US"/>
        </w:rPr>
        <w:t>“</w:t>
      </w:r>
      <w:r w:rsidR="0088556A" w:rsidRPr="00853205">
        <w:rPr>
          <w:color w:val="000000"/>
        </w:rPr>
        <w:t>Контакты</w:t>
      </w:r>
      <w:r>
        <w:rPr>
          <w:color w:val="000000"/>
          <w:lang w:val="en-US"/>
        </w:rPr>
        <w:t>”;</w:t>
      </w:r>
    </w:p>
    <w:p w:rsidR="0088556A" w:rsidRPr="00853205" w:rsidRDefault="00F60CB0" w:rsidP="00976309">
      <w:pPr>
        <w:pStyle w:val="a3"/>
        <w:numPr>
          <w:ilvl w:val="0"/>
          <w:numId w:val="3"/>
        </w:numPr>
      </w:pPr>
      <w:r>
        <w:rPr>
          <w:color w:val="000000"/>
        </w:rPr>
        <w:t xml:space="preserve">страница </w:t>
      </w:r>
      <w:r>
        <w:rPr>
          <w:color w:val="000000"/>
          <w:lang w:val="en-US"/>
        </w:rPr>
        <w:t>“</w:t>
      </w:r>
      <w:r w:rsidR="00976309">
        <w:rPr>
          <w:color w:val="000000"/>
        </w:rPr>
        <w:t>О проекте</w:t>
      </w:r>
      <w:r>
        <w:rPr>
          <w:color w:val="000000"/>
          <w:lang w:val="en-US"/>
        </w:rPr>
        <w:t>”</w:t>
      </w:r>
      <w:r w:rsidR="00976309">
        <w:rPr>
          <w:color w:val="000000"/>
          <w:lang w:val="en-US"/>
        </w:rPr>
        <w:t>;</w:t>
      </w:r>
    </w:p>
    <w:p w:rsidR="00853205" w:rsidRPr="00853205" w:rsidRDefault="00853205" w:rsidP="0088556A">
      <w:pPr>
        <w:pStyle w:val="a3"/>
        <w:numPr>
          <w:ilvl w:val="0"/>
          <w:numId w:val="3"/>
        </w:numPr>
      </w:pPr>
      <w:r w:rsidRPr="00853205">
        <w:rPr>
          <w:color w:val="000000"/>
        </w:rPr>
        <w:t xml:space="preserve">страница </w:t>
      </w:r>
      <w:r w:rsidR="00F60CB0">
        <w:rPr>
          <w:color w:val="000000"/>
          <w:lang w:val="en-US"/>
        </w:rPr>
        <w:t>“</w:t>
      </w:r>
      <w:r w:rsidR="00976309">
        <w:rPr>
          <w:color w:val="000000"/>
        </w:rPr>
        <w:t>Схема проекта</w:t>
      </w:r>
      <w:r w:rsidR="00F60CB0">
        <w:rPr>
          <w:color w:val="000000"/>
          <w:lang w:val="en-US"/>
        </w:rPr>
        <w:t>”;</w:t>
      </w:r>
    </w:p>
    <w:p w:rsidR="00853205" w:rsidRPr="00853205" w:rsidRDefault="00853205" w:rsidP="0088556A">
      <w:pPr>
        <w:pStyle w:val="a3"/>
        <w:numPr>
          <w:ilvl w:val="0"/>
          <w:numId w:val="3"/>
        </w:numPr>
      </w:pPr>
      <w:r w:rsidRPr="00853205">
        <w:rPr>
          <w:color w:val="000000"/>
        </w:rPr>
        <w:t xml:space="preserve">страница </w:t>
      </w:r>
      <w:r w:rsidR="00F60CB0">
        <w:rPr>
          <w:color w:val="000000"/>
          <w:lang w:val="en-US"/>
        </w:rPr>
        <w:t>“</w:t>
      </w:r>
      <w:r w:rsidR="00976309">
        <w:rPr>
          <w:color w:val="000000"/>
        </w:rPr>
        <w:t>Принцип работы программы</w:t>
      </w:r>
      <w:r w:rsidR="00F60CB0">
        <w:rPr>
          <w:color w:val="000000"/>
          <w:lang w:val="en-US"/>
        </w:rPr>
        <w:t>”;</w:t>
      </w:r>
    </w:p>
    <w:p w:rsidR="00853205" w:rsidRPr="00853205" w:rsidRDefault="00853205" w:rsidP="0088556A">
      <w:pPr>
        <w:pStyle w:val="a3"/>
        <w:numPr>
          <w:ilvl w:val="0"/>
          <w:numId w:val="3"/>
        </w:numPr>
      </w:pPr>
      <w:r w:rsidRPr="00853205">
        <w:rPr>
          <w:color w:val="000000"/>
        </w:rPr>
        <w:t xml:space="preserve">страница </w:t>
      </w:r>
      <w:r w:rsidR="00F60CB0" w:rsidRPr="00F60CB0">
        <w:rPr>
          <w:color w:val="000000"/>
        </w:rPr>
        <w:t>“</w:t>
      </w:r>
      <w:r w:rsidR="00976309">
        <w:rPr>
          <w:color w:val="000000"/>
        </w:rPr>
        <w:t>История разработки</w:t>
      </w:r>
      <w:r w:rsidR="00F60CB0" w:rsidRPr="00F60CB0">
        <w:rPr>
          <w:color w:val="000000"/>
        </w:rPr>
        <w:t>”;</w:t>
      </w:r>
    </w:p>
    <w:p w:rsidR="00853205" w:rsidRPr="00853205" w:rsidRDefault="00853205" w:rsidP="00976309">
      <w:pPr>
        <w:pStyle w:val="a3"/>
        <w:numPr>
          <w:ilvl w:val="0"/>
          <w:numId w:val="3"/>
        </w:numPr>
      </w:pPr>
      <w:r w:rsidRPr="00853205">
        <w:rPr>
          <w:color w:val="000000"/>
        </w:rPr>
        <w:t xml:space="preserve">страница </w:t>
      </w:r>
      <w:r w:rsidR="00F60CB0">
        <w:rPr>
          <w:color w:val="000000"/>
          <w:lang w:val="en-US"/>
        </w:rPr>
        <w:t>“</w:t>
      </w:r>
      <w:r w:rsidR="00976309">
        <w:rPr>
          <w:color w:val="000000"/>
        </w:rPr>
        <w:t>Документация</w:t>
      </w:r>
      <w:r w:rsidR="00F60CB0">
        <w:rPr>
          <w:color w:val="000000"/>
          <w:lang w:val="en-US"/>
        </w:rPr>
        <w:t>”;</w:t>
      </w:r>
    </w:p>
    <w:p w:rsidR="00853205" w:rsidRPr="00853205" w:rsidRDefault="00853205" w:rsidP="00976309">
      <w:pPr>
        <w:pStyle w:val="a3"/>
        <w:numPr>
          <w:ilvl w:val="0"/>
          <w:numId w:val="3"/>
        </w:numPr>
      </w:pPr>
      <w:r w:rsidRPr="00853205">
        <w:rPr>
          <w:color w:val="000000"/>
        </w:rPr>
        <w:t xml:space="preserve">страница </w:t>
      </w:r>
      <w:r w:rsidR="00F60CB0">
        <w:rPr>
          <w:color w:val="000000"/>
          <w:lang w:val="en-US"/>
        </w:rPr>
        <w:t>“</w:t>
      </w:r>
      <w:r w:rsidRPr="00853205">
        <w:rPr>
          <w:color w:val="000000"/>
        </w:rPr>
        <w:t>Фото и видео</w:t>
      </w:r>
      <w:r w:rsidR="00F60CB0">
        <w:rPr>
          <w:color w:val="000000"/>
          <w:lang w:val="en-US"/>
        </w:rPr>
        <w:t>”</w:t>
      </w:r>
      <w:r w:rsidR="00976309">
        <w:rPr>
          <w:color w:val="000000"/>
          <w:lang w:val="en-US"/>
        </w:rPr>
        <w:t>;</w:t>
      </w:r>
    </w:p>
    <w:p w:rsidR="00853205" w:rsidRPr="00BC10C7" w:rsidRDefault="00853205" w:rsidP="00853205">
      <w:pPr>
        <w:pStyle w:val="a3"/>
        <w:numPr>
          <w:ilvl w:val="0"/>
          <w:numId w:val="3"/>
        </w:numPr>
      </w:pPr>
      <w:r w:rsidRPr="00853205">
        <w:rPr>
          <w:color w:val="000000"/>
        </w:rPr>
        <w:t xml:space="preserve">страница </w:t>
      </w:r>
      <w:r w:rsidR="00F60CB0">
        <w:rPr>
          <w:color w:val="000000"/>
          <w:lang w:val="en-US"/>
        </w:rPr>
        <w:t>“</w:t>
      </w:r>
      <w:r w:rsidRPr="00853205">
        <w:rPr>
          <w:color w:val="000000"/>
        </w:rPr>
        <w:t>Карта сайта</w:t>
      </w:r>
      <w:r w:rsidR="00F60CB0">
        <w:rPr>
          <w:color w:val="000000"/>
          <w:lang w:val="en-US"/>
        </w:rPr>
        <w:t>”;</w:t>
      </w:r>
    </w:p>
    <w:p w:rsidR="00BC10C7" w:rsidRPr="00BC10C7" w:rsidRDefault="00BC10C7" w:rsidP="00853205">
      <w:pPr>
        <w:pStyle w:val="a3"/>
        <w:numPr>
          <w:ilvl w:val="0"/>
          <w:numId w:val="3"/>
        </w:numPr>
      </w:pPr>
      <w:r>
        <w:rPr>
          <w:color w:val="000000"/>
        </w:rPr>
        <w:t>страница входа зарегистрированных пользователей на сайт</w:t>
      </w:r>
      <w:r w:rsidR="00F60CB0" w:rsidRPr="00F60CB0">
        <w:rPr>
          <w:color w:val="000000"/>
        </w:rPr>
        <w:t>;</w:t>
      </w:r>
    </w:p>
    <w:p w:rsidR="00BC10C7" w:rsidRDefault="00976309" w:rsidP="00976309">
      <w:pPr>
        <w:pStyle w:val="a3"/>
        <w:numPr>
          <w:ilvl w:val="0"/>
          <w:numId w:val="3"/>
        </w:numPr>
      </w:pPr>
      <w:r>
        <w:rPr>
          <w:color w:val="000000"/>
        </w:rPr>
        <w:t>страница просмотра обновлений</w:t>
      </w:r>
      <w:r w:rsidR="00BC10C7">
        <w:rPr>
          <w:color w:val="000000"/>
        </w:rPr>
        <w:t xml:space="preserve"> сайта</w:t>
      </w:r>
      <w:r w:rsidR="00F60CB0">
        <w:rPr>
          <w:color w:val="000000"/>
          <w:lang w:val="en-US"/>
        </w:rPr>
        <w:t>;</w:t>
      </w:r>
    </w:p>
    <w:p w:rsidR="00C24299" w:rsidRPr="00976309" w:rsidRDefault="00C24299" w:rsidP="00976309">
      <w:pPr>
        <w:pStyle w:val="a3"/>
        <w:jc w:val="center"/>
        <w:rPr>
          <w:b/>
        </w:rPr>
      </w:pPr>
      <w:r>
        <w:br w:type="page"/>
      </w:r>
      <w:r w:rsidRPr="00976309">
        <w:rPr>
          <w:b/>
          <w:sz w:val="28"/>
          <w:szCs w:val="28"/>
        </w:rPr>
        <w:lastRenderedPageBreak/>
        <w:t>Детальное описание страниц</w:t>
      </w:r>
      <w:r w:rsidR="00CD1B6E" w:rsidRPr="00976309">
        <w:rPr>
          <w:b/>
          <w:sz w:val="28"/>
          <w:szCs w:val="28"/>
        </w:rPr>
        <w:t xml:space="preserve"> сайта</w:t>
      </w:r>
    </w:p>
    <w:p w:rsidR="001E75B3" w:rsidRPr="006253C0" w:rsidRDefault="001E75B3" w:rsidP="00A97994">
      <w:pPr>
        <w:jc w:val="center"/>
        <w:rPr>
          <w:b/>
        </w:rPr>
      </w:pPr>
      <w:r w:rsidRPr="006253C0">
        <w:rPr>
          <w:b/>
        </w:rPr>
        <w:t>Главная страница</w:t>
      </w:r>
    </w:p>
    <w:p w:rsidR="00714AD5" w:rsidRDefault="00714AD5" w:rsidP="00161D5B">
      <w:pPr>
        <w:jc w:val="both"/>
      </w:pPr>
    </w:p>
    <w:p w:rsidR="00714AD5" w:rsidRDefault="001071E6" w:rsidP="00161D5B">
      <w:pPr>
        <w:jc w:val="both"/>
      </w:pPr>
      <w:r>
        <w:tab/>
        <w:t xml:space="preserve">В начале данной страницы необходимо отобразить вводную информацию по проекту, его назначение, вариации использования </w:t>
      </w:r>
      <w:r>
        <w:tab/>
      </w:r>
      <w:r>
        <w:br/>
      </w:r>
    </w:p>
    <w:p w:rsidR="001071E6" w:rsidRDefault="00136380" w:rsidP="0005693F">
      <w:pPr>
        <w:ind w:firstLine="720"/>
        <w:jc w:val="both"/>
      </w:pPr>
      <w:r>
        <w:t>Ниже не</w:t>
      </w:r>
      <w:r w:rsidR="001071E6">
        <w:t>обходимо разместить список возможностей, предоставляемых программой</w:t>
      </w:r>
      <w:r>
        <w:t>.</w:t>
      </w:r>
    </w:p>
    <w:p w:rsidR="00714AD5" w:rsidRPr="001071E6" w:rsidRDefault="00136380" w:rsidP="001071E6">
      <w:pPr>
        <w:ind w:firstLine="720"/>
        <w:jc w:val="both"/>
      </w:pPr>
      <w:r>
        <w:t xml:space="preserve"> </w:t>
      </w:r>
    </w:p>
    <w:p w:rsidR="009C319F" w:rsidRPr="009C319F" w:rsidRDefault="009C319F" w:rsidP="0005693F">
      <w:pPr>
        <w:ind w:firstLine="720"/>
        <w:jc w:val="both"/>
        <w:rPr>
          <w:color w:val="000000"/>
        </w:rPr>
      </w:pPr>
      <w:r>
        <w:rPr>
          <w:color w:val="000000"/>
        </w:rPr>
        <w:t xml:space="preserve">На главной странице сайта, а также на всех остальных страницах сайта, в </w:t>
      </w:r>
      <w:r w:rsidRPr="009C319F">
        <w:rPr>
          <w:color w:val="000000"/>
        </w:rPr>
        <w:t>“</w:t>
      </w:r>
      <w:r>
        <w:rPr>
          <w:color w:val="000000"/>
        </w:rPr>
        <w:t>футере</w:t>
      </w:r>
      <w:r w:rsidRPr="009C319F">
        <w:rPr>
          <w:color w:val="000000"/>
        </w:rPr>
        <w:t>”</w:t>
      </w:r>
      <w:r>
        <w:rPr>
          <w:color w:val="000000"/>
        </w:rPr>
        <w:t xml:space="preserve"> (подвале) страницы необходимо разметить краткую контактную информацию и информацию о правообладании сайтом (авторском праве). Контактная информация будет предоставлена дополнительно.</w:t>
      </w:r>
    </w:p>
    <w:p w:rsidR="00714AD5" w:rsidRDefault="00714AD5" w:rsidP="00161D5B">
      <w:pPr>
        <w:jc w:val="both"/>
        <w:rPr>
          <w:bCs/>
        </w:rPr>
      </w:pPr>
    </w:p>
    <w:p w:rsidR="00E53479" w:rsidRPr="001071E6" w:rsidRDefault="00E53479" w:rsidP="00A97994">
      <w:pPr>
        <w:jc w:val="center"/>
        <w:rPr>
          <w:b/>
          <w:bCs/>
        </w:rPr>
      </w:pPr>
      <w:r w:rsidRPr="006253C0">
        <w:rPr>
          <w:b/>
          <w:bCs/>
        </w:rPr>
        <w:t xml:space="preserve">Страница </w:t>
      </w:r>
      <w:r w:rsidR="00317405" w:rsidRPr="001071E6">
        <w:rPr>
          <w:b/>
          <w:bCs/>
        </w:rPr>
        <w:t>“</w:t>
      </w:r>
      <w:r w:rsidRPr="006253C0">
        <w:rPr>
          <w:b/>
          <w:bCs/>
        </w:rPr>
        <w:t>О нас</w:t>
      </w:r>
      <w:r w:rsidR="00317405" w:rsidRPr="001071E6">
        <w:rPr>
          <w:b/>
          <w:bCs/>
        </w:rPr>
        <w:t>”</w:t>
      </w:r>
    </w:p>
    <w:p w:rsidR="00E53479" w:rsidRDefault="00E53479" w:rsidP="00161D5B">
      <w:pPr>
        <w:jc w:val="both"/>
        <w:rPr>
          <w:bCs/>
        </w:rPr>
      </w:pPr>
    </w:p>
    <w:p w:rsidR="00E53479" w:rsidRDefault="00E53479" w:rsidP="001071E6">
      <w:pPr>
        <w:ind w:firstLine="720"/>
        <w:jc w:val="both"/>
        <w:rPr>
          <w:bCs/>
        </w:rPr>
      </w:pPr>
      <w:r>
        <w:rPr>
          <w:bCs/>
        </w:rPr>
        <w:t>На данной странице необходимо разместить краткую информац</w:t>
      </w:r>
      <w:r w:rsidR="001071E6">
        <w:rPr>
          <w:bCs/>
        </w:rPr>
        <w:t>ию о людях, принимавших участие в разработке программы</w:t>
      </w:r>
      <w:r>
        <w:rPr>
          <w:bCs/>
        </w:rPr>
        <w:t xml:space="preserve">. </w:t>
      </w:r>
    </w:p>
    <w:p w:rsidR="00642A84" w:rsidRPr="006253C0" w:rsidRDefault="00C24299" w:rsidP="00A97994">
      <w:pPr>
        <w:jc w:val="center"/>
        <w:rPr>
          <w:b/>
          <w:bCs/>
          <w:color w:val="000000"/>
        </w:rPr>
      </w:pPr>
      <w:r>
        <w:rPr>
          <w:color w:val="000000"/>
        </w:rPr>
        <w:br/>
      </w:r>
      <w:r w:rsidRPr="006253C0">
        <w:rPr>
          <w:b/>
          <w:bCs/>
          <w:color w:val="000000"/>
        </w:rPr>
        <w:t xml:space="preserve">Страница </w:t>
      </w:r>
      <w:r w:rsidR="00317405" w:rsidRPr="006253C0">
        <w:rPr>
          <w:b/>
          <w:bCs/>
          <w:color w:val="000000"/>
        </w:rPr>
        <w:t>“</w:t>
      </w:r>
      <w:r w:rsidRPr="006253C0">
        <w:rPr>
          <w:b/>
          <w:bCs/>
          <w:color w:val="000000"/>
        </w:rPr>
        <w:t>Контакты</w:t>
      </w:r>
      <w:r w:rsidR="00317405" w:rsidRPr="006253C0">
        <w:rPr>
          <w:b/>
          <w:bCs/>
          <w:color w:val="000000"/>
        </w:rPr>
        <w:t>”</w:t>
      </w:r>
    </w:p>
    <w:p w:rsidR="00714AD5" w:rsidRDefault="00714AD5" w:rsidP="00161D5B">
      <w:pPr>
        <w:jc w:val="both"/>
        <w:rPr>
          <w:bCs/>
          <w:color w:val="000000"/>
        </w:rPr>
      </w:pPr>
    </w:p>
    <w:p w:rsidR="006253C0" w:rsidRDefault="00642A84" w:rsidP="006253C0">
      <w:pPr>
        <w:ind w:firstLine="720"/>
        <w:jc w:val="both"/>
        <w:rPr>
          <w:color w:val="000000"/>
        </w:rPr>
      </w:pPr>
      <w:r>
        <w:rPr>
          <w:bCs/>
          <w:color w:val="000000"/>
        </w:rPr>
        <w:t>На данной странице необходимо разместить конта</w:t>
      </w:r>
      <w:r w:rsidR="001071E6">
        <w:rPr>
          <w:bCs/>
          <w:color w:val="000000"/>
        </w:rPr>
        <w:t>ктную информацию разработчиков</w:t>
      </w:r>
      <w:r>
        <w:rPr>
          <w:bCs/>
          <w:color w:val="000000"/>
        </w:rPr>
        <w:t xml:space="preserve"> (адреса, телефоны и т.п.). </w:t>
      </w:r>
    </w:p>
    <w:p w:rsidR="006253C0" w:rsidRDefault="006253C0" w:rsidP="006253C0">
      <w:pPr>
        <w:rPr>
          <w:color w:val="000000"/>
        </w:rPr>
      </w:pPr>
    </w:p>
    <w:p w:rsidR="00327FC9" w:rsidRPr="001071E6" w:rsidRDefault="00327FC9" w:rsidP="00A97994">
      <w:pPr>
        <w:jc w:val="center"/>
        <w:rPr>
          <w:b/>
          <w:bCs/>
          <w:color w:val="000000"/>
        </w:rPr>
      </w:pPr>
      <w:r w:rsidRPr="006253C0">
        <w:rPr>
          <w:b/>
          <w:bCs/>
          <w:color w:val="000000"/>
        </w:rPr>
        <w:t xml:space="preserve">Страница </w:t>
      </w:r>
      <w:r w:rsidR="00317405" w:rsidRPr="001071E6">
        <w:rPr>
          <w:b/>
          <w:bCs/>
          <w:color w:val="000000"/>
        </w:rPr>
        <w:t>“</w:t>
      </w:r>
      <w:r w:rsidR="001071E6">
        <w:rPr>
          <w:b/>
          <w:bCs/>
          <w:color w:val="000000"/>
        </w:rPr>
        <w:t>О проекте</w:t>
      </w:r>
      <w:r w:rsidR="00317405" w:rsidRPr="001071E6">
        <w:rPr>
          <w:b/>
          <w:bCs/>
          <w:color w:val="000000"/>
        </w:rPr>
        <w:t>”</w:t>
      </w:r>
    </w:p>
    <w:p w:rsidR="00714AD5" w:rsidRDefault="00714AD5" w:rsidP="00161D5B">
      <w:pPr>
        <w:jc w:val="both"/>
        <w:rPr>
          <w:bCs/>
          <w:color w:val="000000"/>
        </w:rPr>
      </w:pPr>
    </w:p>
    <w:p w:rsidR="00453BD2" w:rsidRDefault="00327FC9" w:rsidP="0005693F">
      <w:pPr>
        <w:ind w:firstLine="720"/>
        <w:jc w:val="both"/>
        <w:rPr>
          <w:bCs/>
          <w:color w:val="000000"/>
        </w:rPr>
      </w:pPr>
      <w:r>
        <w:rPr>
          <w:bCs/>
          <w:color w:val="000000"/>
        </w:rPr>
        <w:t>На данной странице необходимо разместить информацию об</w:t>
      </w:r>
      <w:r w:rsidR="001071E6">
        <w:rPr>
          <w:bCs/>
          <w:color w:val="000000"/>
        </w:rPr>
        <w:t xml:space="preserve"> общих целях и задачах разработанного проекта.</w:t>
      </w:r>
    </w:p>
    <w:p w:rsidR="00D30DE8" w:rsidRPr="001071E6" w:rsidRDefault="00C24299" w:rsidP="00A97994">
      <w:pPr>
        <w:jc w:val="center"/>
        <w:rPr>
          <w:b/>
          <w:color w:val="000000"/>
        </w:rPr>
      </w:pPr>
      <w:r>
        <w:rPr>
          <w:color w:val="000000"/>
        </w:rPr>
        <w:br/>
      </w:r>
      <w:r w:rsidR="00D30DE8" w:rsidRPr="006253C0">
        <w:rPr>
          <w:b/>
          <w:bCs/>
          <w:color w:val="000000"/>
        </w:rPr>
        <w:t>С</w:t>
      </w:r>
      <w:r w:rsidRPr="006253C0">
        <w:rPr>
          <w:b/>
          <w:bCs/>
          <w:color w:val="000000"/>
        </w:rPr>
        <w:t xml:space="preserve">траница </w:t>
      </w:r>
      <w:r w:rsidR="00D30DE8" w:rsidRPr="006253C0">
        <w:rPr>
          <w:b/>
          <w:bCs/>
          <w:color w:val="000000"/>
        </w:rPr>
        <w:t>“</w:t>
      </w:r>
      <w:r w:rsidR="001071E6">
        <w:rPr>
          <w:b/>
          <w:bCs/>
          <w:color w:val="000000"/>
        </w:rPr>
        <w:t>Схема проекта</w:t>
      </w:r>
      <w:r w:rsidR="00D30DE8" w:rsidRPr="006253C0">
        <w:rPr>
          <w:b/>
          <w:bCs/>
          <w:color w:val="000000"/>
        </w:rPr>
        <w:t>”</w:t>
      </w:r>
    </w:p>
    <w:p w:rsidR="00714AD5" w:rsidRDefault="00714AD5" w:rsidP="00161D5B">
      <w:pPr>
        <w:jc w:val="both"/>
        <w:rPr>
          <w:color w:val="000000"/>
        </w:rPr>
      </w:pPr>
    </w:p>
    <w:p w:rsidR="00D30DE8" w:rsidRPr="001071E6" w:rsidRDefault="00453BD2" w:rsidP="00A97994">
      <w:pPr>
        <w:ind w:firstLine="720"/>
        <w:jc w:val="center"/>
        <w:rPr>
          <w:bCs/>
        </w:rPr>
      </w:pPr>
      <w:r>
        <w:rPr>
          <w:color w:val="000000"/>
        </w:rPr>
        <w:t xml:space="preserve">На данной странице необходимо разместить информацию о </w:t>
      </w:r>
      <w:r w:rsidR="001071E6">
        <w:rPr>
          <w:color w:val="000000"/>
        </w:rPr>
        <w:t>модулях, из которых состоит данный проект.</w:t>
      </w:r>
      <w:r w:rsidR="00C24299">
        <w:br/>
      </w:r>
      <w:r w:rsidR="00D30DE8" w:rsidRPr="006253C0">
        <w:rPr>
          <w:b/>
          <w:bCs/>
        </w:rPr>
        <w:t xml:space="preserve">Страница </w:t>
      </w:r>
      <w:r w:rsidR="00D30DE8" w:rsidRPr="001071E6">
        <w:rPr>
          <w:b/>
          <w:bCs/>
        </w:rPr>
        <w:t>“</w:t>
      </w:r>
      <w:r w:rsidR="001071E6">
        <w:rPr>
          <w:b/>
          <w:bCs/>
        </w:rPr>
        <w:t>Принцип работы программы</w:t>
      </w:r>
      <w:r w:rsidR="00D30DE8" w:rsidRPr="001071E6">
        <w:rPr>
          <w:b/>
          <w:bCs/>
        </w:rPr>
        <w:t>”</w:t>
      </w:r>
    </w:p>
    <w:p w:rsidR="00714AD5" w:rsidRDefault="00714AD5" w:rsidP="00161D5B">
      <w:pPr>
        <w:jc w:val="both"/>
      </w:pPr>
    </w:p>
    <w:p w:rsidR="00D30DE8" w:rsidRPr="00664EA6" w:rsidRDefault="008C449B" w:rsidP="0005693F">
      <w:pPr>
        <w:ind w:firstLine="720"/>
        <w:jc w:val="both"/>
      </w:pPr>
      <w:r>
        <w:t xml:space="preserve">На данной странице необходимо разместить информацию </w:t>
      </w:r>
      <w:r w:rsidR="001071E6">
        <w:t>о работе программы, ее принципах и особенностях.</w:t>
      </w:r>
    </w:p>
    <w:p w:rsidR="00714AD5" w:rsidRDefault="00714AD5" w:rsidP="00161D5B">
      <w:pPr>
        <w:jc w:val="both"/>
        <w:rPr>
          <w:bCs/>
        </w:rPr>
      </w:pPr>
    </w:p>
    <w:p w:rsidR="00664EA6" w:rsidRPr="00ED2141" w:rsidRDefault="00C24299" w:rsidP="00A97994">
      <w:pPr>
        <w:jc w:val="center"/>
        <w:rPr>
          <w:b/>
          <w:bCs/>
        </w:rPr>
      </w:pPr>
      <w:r w:rsidRPr="006253C0">
        <w:rPr>
          <w:b/>
          <w:bCs/>
        </w:rPr>
        <w:t xml:space="preserve">Страница </w:t>
      </w:r>
      <w:r w:rsidR="006253C0" w:rsidRPr="00ED2141">
        <w:rPr>
          <w:b/>
          <w:bCs/>
        </w:rPr>
        <w:t>“</w:t>
      </w:r>
      <w:r w:rsidR="001071E6">
        <w:rPr>
          <w:b/>
          <w:bCs/>
        </w:rPr>
        <w:t>История разработки</w:t>
      </w:r>
      <w:r w:rsidR="006253C0" w:rsidRPr="00ED2141">
        <w:rPr>
          <w:b/>
          <w:bCs/>
        </w:rPr>
        <w:t>”</w:t>
      </w:r>
    </w:p>
    <w:p w:rsidR="00714AD5" w:rsidRDefault="00714AD5" w:rsidP="00161D5B">
      <w:pPr>
        <w:jc w:val="both"/>
      </w:pPr>
    </w:p>
    <w:p w:rsidR="00714AD5" w:rsidRDefault="00B24263" w:rsidP="0005693F">
      <w:pPr>
        <w:ind w:firstLine="720"/>
        <w:jc w:val="both"/>
      </w:pPr>
      <w:r>
        <w:t>На данной странице необ</w:t>
      </w:r>
      <w:r w:rsidR="00ED2141">
        <w:t>ходимо разместить информацию о разработке проекта, его истории.</w:t>
      </w:r>
    </w:p>
    <w:p w:rsidR="00727078" w:rsidRPr="00ED2141" w:rsidRDefault="00664EA6" w:rsidP="00A97994">
      <w:pPr>
        <w:jc w:val="center"/>
        <w:rPr>
          <w:b/>
        </w:rPr>
      </w:pPr>
      <w:r>
        <w:rPr>
          <w:bCs/>
        </w:rPr>
        <w:br/>
      </w:r>
      <w:r w:rsidR="00727078" w:rsidRPr="006253C0">
        <w:rPr>
          <w:b/>
          <w:bCs/>
        </w:rPr>
        <w:t xml:space="preserve">Страница </w:t>
      </w:r>
      <w:r w:rsidR="006253C0" w:rsidRPr="00ED2141">
        <w:rPr>
          <w:b/>
          <w:bCs/>
        </w:rPr>
        <w:t>“</w:t>
      </w:r>
      <w:r w:rsidR="00ED2141">
        <w:rPr>
          <w:b/>
          <w:bCs/>
        </w:rPr>
        <w:t>Документация</w:t>
      </w:r>
      <w:r w:rsidR="006253C0" w:rsidRPr="00ED2141">
        <w:rPr>
          <w:b/>
          <w:bCs/>
        </w:rPr>
        <w:t>”</w:t>
      </w:r>
    </w:p>
    <w:p w:rsidR="00714AD5" w:rsidRDefault="00714AD5" w:rsidP="00161D5B">
      <w:pPr>
        <w:jc w:val="both"/>
      </w:pPr>
    </w:p>
    <w:p w:rsidR="00D933ED" w:rsidRDefault="00B24263" w:rsidP="00ED2141">
      <w:pPr>
        <w:ind w:firstLine="720"/>
        <w:jc w:val="both"/>
      </w:pPr>
      <w:r>
        <w:t xml:space="preserve">На данной странице необходимо разместить </w:t>
      </w:r>
      <w:r w:rsidR="00ED2141">
        <w:t>всю документацию по проекту – руководство пользователя, схемы, карты.</w:t>
      </w:r>
    </w:p>
    <w:p w:rsidR="00D933ED" w:rsidRPr="006253C0" w:rsidRDefault="00C24299" w:rsidP="00A97994">
      <w:pPr>
        <w:jc w:val="center"/>
        <w:rPr>
          <w:b/>
          <w:bCs/>
        </w:rPr>
      </w:pPr>
      <w:r w:rsidRPr="006253C0">
        <w:rPr>
          <w:b/>
          <w:bCs/>
        </w:rPr>
        <w:t xml:space="preserve">Страница </w:t>
      </w:r>
      <w:r w:rsidR="006253C0" w:rsidRPr="006253C0">
        <w:rPr>
          <w:b/>
          <w:bCs/>
        </w:rPr>
        <w:t>“</w:t>
      </w:r>
      <w:r w:rsidR="00ED2141">
        <w:rPr>
          <w:b/>
          <w:bCs/>
        </w:rPr>
        <w:t>Фото и видео</w:t>
      </w:r>
      <w:r w:rsidR="006253C0" w:rsidRPr="006253C0">
        <w:rPr>
          <w:b/>
          <w:bCs/>
        </w:rPr>
        <w:t>”</w:t>
      </w:r>
    </w:p>
    <w:p w:rsidR="00D933ED" w:rsidRDefault="00D933ED" w:rsidP="00D933ED">
      <w:pPr>
        <w:rPr>
          <w:bCs/>
        </w:rPr>
      </w:pPr>
    </w:p>
    <w:p w:rsidR="00D933ED" w:rsidRDefault="00C632B5" w:rsidP="0005693F">
      <w:pPr>
        <w:ind w:firstLine="720"/>
        <w:jc w:val="both"/>
      </w:pPr>
      <w:r>
        <w:t xml:space="preserve">На данной странице необходимо разместить </w:t>
      </w:r>
      <w:r w:rsidR="00ED2141">
        <w:t>скриншоты и пояснительные видеоролики с примером работы проекта.</w:t>
      </w:r>
    </w:p>
    <w:p w:rsidR="00D933ED" w:rsidRDefault="00D933ED" w:rsidP="00D933ED"/>
    <w:p w:rsidR="00D933ED" w:rsidRDefault="00D933ED" w:rsidP="00D933ED"/>
    <w:p w:rsidR="008B5052" w:rsidRDefault="008B5052" w:rsidP="00D933ED">
      <w:pPr>
        <w:rPr>
          <w:bCs/>
        </w:rPr>
      </w:pPr>
    </w:p>
    <w:p w:rsidR="008B5052" w:rsidRPr="00ED2141" w:rsidRDefault="00C24299" w:rsidP="00A97994">
      <w:pPr>
        <w:jc w:val="center"/>
        <w:rPr>
          <w:b/>
          <w:bCs/>
        </w:rPr>
      </w:pPr>
      <w:r w:rsidRPr="00A27451">
        <w:rPr>
          <w:b/>
          <w:bCs/>
        </w:rPr>
        <w:t xml:space="preserve">Страница </w:t>
      </w:r>
      <w:r w:rsidR="00A27451" w:rsidRPr="00ED2141">
        <w:rPr>
          <w:b/>
          <w:bCs/>
        </w:rPr>
        <w:t>“</w:t>
      </w:r>
      <w:r w:rsidR="00ED2141">
        <w:rPr>
          <w:b/>
          <w:bCs/>
        </w:rPr>
        <w:t>Карта сайта</w:t>
      </w:r>
      <w:r w:rsidR="00A27451" w:rsidRPr="00ED2141">
        <w:rPr>
          <w:b/>
          <w:bCs/>
        </w:rPr>
        <w:t>”</w:t>
      </w:r>
    </w:p>
    <w:p w:rsidR="008B5052" w:rsidRDefault="008B5052" w:rsidP="00D933ED">
      <w:pPr>
        <w:rPr>
          <w:bCs/>
        </w:rPr>
      </w:pPr>
    </w:p>
    <w:p w:rsidR="008B5052" w:rsidRDefault="00ED2141" w:rsidP="00036C75">
      <w:pPr>
        <w:ind w:firstLine="720"/>
        <w:jc w:val="both"/>
        <w:rPr>
          <w:bCs/>
        </w:rPr>
      </w:pPr>
      <w:r>
        <w:t>На данной странице необходимо разместить ссылки в иерархическом виде на все страницы сайта</w:t>
      </w:r>
      <w:r w:rsidR="00BB7ABA">
        <w:rPr>
          <w:bCs/>
        </w:rPr>
        <w:t>.</w:t>
      </w:r>
      <w:r w:rsidR="00BB7ABA">
        <w:t xml:space="preserve"> </w:t>
      </w:r>
    </w:p>
    <w:p w:rsidR="008B5052" w:rsidRDefault="008B5052" w:rsidP="00D933ED">
      <w:pPr>
        <w:rPr>
          <w:bCs/>
        </w:rPr>
      </w:pPr>
    </w:p>
    <w:p w:rsidR="008B5052" w:rsidRPr="00A27451" w:rsidRDefault="0002768E" w:rsidP="00A97994">
      <w:pPr>
        <w:jc w:val="center"/>
        <w:rPr>
          <w:b/>
          <w:bCs/>
        </w:rPr>
      </w:pPr>
      <w:r w:rsidRPr="00A27451">
        <w:rPr>
          <w:b/>
        </w:rPr>
        <w:t>Страница входа на сайт</w:t>
      </w:r>
    </w:p>
    <w:p w:rsidR="008B5052" w:rsidRDefault="008B5052" w:rsidP="00D933ED">
      <w:pPr>
        <w:rPr>
          <w:bCs/>
        </w:rPr>
      </w:pPr>
    </w:p>
    <w:p w:rsidR="0002768E" w:rsidRPr="008B5052" w:rsidRDefault="00A71FF9" w:rsidP="00036C75">
      <w:pPr>
        <w:ind w:firstLine="720"/>
        <w:jc w:val="both"/>
        <w:rPr>
          <w:bCs/>
        </w:rPr>
      </w:pPr>
      <w:r>
        <w:t xml:space="preserve">На данной странице необходимо обеспечить возможность зарегистрированным пользователям заходить на сайт. </w:t>
      </w:r>
      <w:r w:rsidR="0002768E">
        <w:t>После входа пользователя на сайт, ему должны назначаться соответствующие права на доступ к определенной информации.</w:t>
      </w:r>
    </w:p>
    <w:p w:rsidR="00161D5B" w:rsidRDefault="00161D5B" w:rsidP="00036C75">
      <w:pPr>
        <w:ind w:firstLine="720"/>
        <w:jc w:val="both"/>
      </w:pPr>
    </w:p>
    <w:p w:rsidR="008B5052" w:rsidRDefault="0002768E" w:rsidP="00036C75">
      <w:pPr>
        <w:ind w:firstLine="720"/>
        <w:jc w:val="both"/>
      </w:pPr>
      <w:r>
        <w:t>Регистрировать пользователей на сайте и назначать им соответствующие права должен только администратор сайта.</w:t>
      </w:r>
    </w:p>
    <w:p w:rsidR="008B5052" w:rsidRDefault="008B5052" w:rsidP="00D933ED"/>
    <w:p w:rsidR="008B5052" w:rsidRPr="00ED2141" w:rsidRDefault="0002768E" w:rsidP="00A97994">
      <w:pPr>
        <w:jc w:val="center"/>
        <w:rPr>
          <w:b/>
        </w:rPr>
      </w:pPr>
      <w:r w:rsidRPr="00A27451">
        <w:rPr>
          <w:b/>
        </w:rPr>
        <w:t xml:space="preserve">Страница </w:t>
      </w:r>
      <w:r w:rsidR="00A27451" w:rsidRPr="00ED2141">
        <w:rPr>
          <w:b/>
        </w:rPr>
        <w:t>“</w:t>
      </w:r>
      <w:r w:rsidR="00ED2141">
        <w:rPr>
          <w:b/>
        </w:rPr>
        <w:t>Обновления</w:t>
      </w:r>
      <w:r w:rsidR="00A27451" w:rsidRPr="00ED2141">
        <w:rPr>
          <w:b/>
        </w:rPr>
        <w:t>”</w:t>
      </w:r>
    </w:p>
    <w:p w:rsidR="008B5052" w:rsidRDefault="008B5052" w:rsidP="00D933ED"/>
    <w:p w:rsidR="008B5052" w:rsidRDefault="009D1338" w:rsidP="00036C75">
      <w:pPr>
        <w:ind w:firstLine="720"/>
        <w:jc w:val="both"/>
      </w:pPr>
      <w:r>
        <w:t xml:space="preserve">На данной странице необходимо обеспечить возможность пользователям просматривать </w:t>
      </w:r>
      <w:r w:rsidR="00ED2141">
        <w:t>последние обновления и нововведения, добавленные на сайт или на проект.</w:t>
      </w:r>
    </w:p>
    <w:p w:rsidR="008B5052" w:rsidRDefault="008B5052" w:rsidP="00D933ED"/>
    <w:p w:rsidR="00161D5B" w:rsidRPr="00ED2141" w:rsidRDefault="00161D5B" w:rsidP="00A97994">
      <w:pPr>
        <w:jc w:val="center"/>
        <w:rPr>
          <w:b/>
        </w:rPr>
      </w:pPr>
      <w:r w:rsidRPr="00A27451">
        <w:rPr>
          <w:b/>
          <w:bCs/>
        </w:rPr>
        <w:t xml:space="preserve">Страница </w:t>
      </w:r>
      <w:r w:rsidR="00A27451" w:rsidRPr="00ED2141">
        <w:rPr>
          <w:b/>
          <w:bCs/>
        </w:rPr>
        <w:t>“</w:t>
      </w:r>
      <w:r w:rsidR="00C24299" w:rsidRPr="00A27451">
        <w:rPr>
          <w:b/>
          <w:bCs/>
        </w:rPr>
        <w:t>Карта сайта</w:t>
      </w:r>
      <w:r w:rsidR="00A27451" w:rsidRPr="00ED2141">
        <w:rPr>
          <w:b/>
          <w:bCs/>
        </w:rPr>
        <w:t>”</w:t>
      </w:r>
    </w:p>
    <w:p w:rsidR="00D1354D" w:rsidRPr="00ED2141" w:rsidRDefault="00D1354D" w:rsidP="00ED2141">
      <w:pPr>
        <w:pStyle w:val="a3"/>
        <w:ind w:left="360" w:firstLine="348"/>
      </w:pPr>
      <w:r>
        <w:br w:type="page"/>
      </w:r>
      <w:r w:rsidR="00F9622F" w:rsidRPr="004F3391">
        <w:rPr>
          <w:sz w:val="32"/>
          <w:szCs w:val="32"/>
        </w:rPr>
        <w:lastRenderedPageBreak/>
        <w:t>Согласование и подписи сторон</w:t>
      </w:r>
    </w:p>
    <w:p w:rsidR="00A8527A" w:rsidRPr="00A8527A" w:rsidRDefault="00A8527A" w:rsidP="00A8527A">
      <w:pPr>
        <w:ind w:firstLine="720"/>
      </w:pPr>
      <w:r>
        <w:t>Техническое задание согласованно и принято в разработку.</w:t>
      </w:r>
    </w:p>
    <w:p w:rsidR="00D1354D" w:rsidRDefault="00D1354D" w:rsidP="00D1354D">
      <w:pPr>
        <w:pStyle w:val="a3"/>
      </w:pPr>
    </w:p>
    <w:p w:rsidR="00D1354D" w:rsidRDefault="00D1354D" w:rsidP="00D1354D">
      <w:pPr>
        <w:pStyle w:val="a3"/>
      </w:pPr>
      <w:r>
        <w:rPr>
          <w:rFonts w:ascii="Arial" w:hAnsi="Arial" w:cs="Arial"/>
          <w:b/>
          <w:bCs/>
          <w:sz w:val="20"/>
          <w:szCs w:val="20"/>
        </w:rPr>
        <w:t>От  Исполнителя:</w:t>
      </w:r>
      <w:r>
        <w:rPr>
          <w:rFonts w:ascii="Arial" w:hAnsi="Arial" w:cs="Arial"/>
          <w:sz w:val="20"/>
          <w:szCs w:val="20"/>
        </w:rPr>
        <w:t xml:space="preserve">               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>От Заказчика:</w:t>
      </w:r>
      <w:r>
        <w:t> </w:t>
      </w:r>
    </w:p>
    <w:p w:rsidR="00D1354D" w:rsidRDefault="00D1354D" w:rsidP="00D1354D">
      <w:pPr>
        <w:pStyle w:val="a3"/>
      </w:pPr>
      <w:r>
        <w:rPr>
          <w:rFonts w:ascii="Arial" w:hAnsi="Arial" w:cs="Arial"/>
          <w:sz w:val="20"/>
          <w:szCs w:val="20"/>
        </w:rPr>
        <w:t>_______________ (_________________)      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 _______________ (___________________)</w:t>
      </w:r>
    </w:p>
    <w:p w:rsidR="00D1354D" w:rsidRDefault="00D1354D" w:rsidP="00D1354D">
      <w:pPr>
        <w:pStyle w:val="a3"/>
      </w:pPr>
      <w:r>
        <w:rPr>
          <w:rFonts w:ascii="Arial" w:hAnsi="Arial" w:cs="Arial"/>
          <w:sz w:val="20"/>
          <w:szCs w:val="20"/>
        </w:rPr>
        <w:t xml:space="preserve">           (Подпись)                 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(Подпись) </w:t>
      </w:r>
    </w:p>
    <w:p w:rsidR="004F072B" w:rsidRDefault="00D1354D" w:rsidP="00D1354D">
      <w:pPr>
        <w:pStyle w:val="a3"/>
      </w:pPr>
      <w:r>
        <w:t>         </w:t>
      </w:r>
    </w:p>
    <w:p w:rsidR="004F072B" w:rsidRDefault="004F072B" w:rsidP="00D1354D">
      <w:pPr>
        <w:pStyle w:val="a3"/>
      </w:pPr>
    </w:p>
    <w:p w:rsidR="00D1354D" w:rsidRDefault="00D1354D" w:rsidP="00D1354D">
      <w:pPr>
        <w:pStyle w:val="a3"/>
      </w:pPr>
      <w:r>
        <w:t>   </w:t>
      </w:r>
      <w:r>
        <w:rPr>
          <w:rFonts w:ascii="Arial" w:hAnsi="Arial" w:cs="Arial"/>
          <w:sz w:val="20"/>
          <w:szCs w:val="20"/>
        </w:rPr>
        <w:t xml:space="preserve">      </w:t>
      </w:r>
    </w:p>
    <w:p w:rsidR="00D1354D" w:rsidRDefault="00D1354D" w:rsidP="00D1354D">
      <w:pPr>
        <w:pStyle w:val="a3"/>
      </w:pPr>
      <w:r>
        <w:t>      </w:t>
      </w:r>
      <w:r>
        <w:rPr>
          <w:rFonts w:ascii="Arial" w:hAnsi="Arial" w:cs="Arial"/>
          <w:sz w:val="20"/>
          <w:szCs w:val="20"/>
        </w:rPr>
        <w:t xml:space="preserve">  М.П.              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М.П.</w:t>
      </w:r>
    </w:p>
    <w:p w:rsidR="00D1354D" w:rsidRPr="00D1354D" w:rsidRDefault="00D1354D" w:rsidP="00D1354D"/>
    <w:sectPr w:rsidR="00D1354D" w:rsidRPr="00D1354D" w:rsidSect="00C31028">
      <w:footerReference w:type="even" r:id="rId7"/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83AFC" w:rsidRDefault="00F83AFC">
      <w:r>
        <w:separator/>
      </w:r>
    </w:p>
  </w:endnote>
  <w:endnote w:type="continuationSeparator" w:id="0">
    <w:p w:rsidR="00F83AFC" w:rsidRDefault="00F83AF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740B7" w:rsidRDefault="00AA73C1" w:rsidP="00C31028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D740B7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D740B7" w:rsidRDefault="00D740B7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740B7" w:rsidRDefault="00AA73C1" w:rsidP="00C31028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D740B7">
      <w:rPr>
        <w:rStyle w:val="a5"/>
      </w:rPr>
      <w:instrText xml:space="preserve">PAGE  </w:instrText>
    </w:r>
    <w:r>
      <w:rPr>
        <w:rStyle w:val="a5"/>
      </w:rPr>
      <w:fldChar w:fldCharType="separate"/>
    </w:r>
    <w:r w:rsidR="00445EBB">
      <w:rPr>
        <w:rStyle w:val="a5"/>
        <w:noProof/>
      </w:rPr>
      <w:t>4</w:t>
    </w:r>
    <w:r>
      <w:rPr>
        <w:rStyle w:val="a5"/>
      </w:rPr>
      <w:fldChar w:fldCharType="end"/>
    </w:r>
  </w:p>
  <w:p w:rsidR="00D740B7" w:rsidRDefault="00D740B7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83AFC" w:rsidRDefault="00F83AFC">
      <w:r>
        <w:separator/>
      </w:r>
    </w:p>
  </w:footnote>
  <w:footnote w:type="continuationSeparator" w:id="0">
    <w:p w:rsidR="00F83AFC" w:rsidRDefault="00F83AF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D47047"/>
    <w:multiLevelType w:val="multilevel"/>
    <w:tmpl w:val="4AE833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</w:rPr>
    </w:lvl>
    <w:lvl w:ilvl="1">
      <w:start w:val="3"/>
      <w:numFmt w:val="decimal"/>
      <w:isLgl/>
      <w:lvlText w:val="%2.1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  <w:sz w:val="20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  <w:sz w:val="20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  <w:sz w:val="20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  <w:sz w:val="20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  <w:sz w:val="20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  <w:sz w:val="20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  <w:sz w:val="20"/>
      </w:rPr>
    </w:lvl>
  </w:abstractNum>
  <w:abstractNum w:abstractNumId="1">
    <w:nsid w:val="23495C7A"/>
    <w:multiLevelType w:val="multilevel"/>
    <w:tmpl w:val="DDA828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  <w:sz w:val="20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  <w:sz w:val="20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  <w:sz w:val="20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  <w:sz w:val="20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  <w:sz w:val="20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  <w:sz w:val="20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  <w:sz w:val="20"/>
      </w:rPr>
    </w:lvl>
  </w:abstractNum>
  <w:abstractNum w:abstractNumId="2">
    <w:nsid w:val="2A757658"/>
    <w:multiLevelType w:val="multilevel"/>
    <w:tmpl w:val="95661056"/>
    <w:lvl w:ilvl="0">
      <w:start w:val="1"/>
      <w:numFmt w:val="decimal"/>
      <w:lvlText w:val="3.%1"/>
      <w:lvlJc w:val="left"/>
      <w:pPr>
        <w:tabs>
          <w:tab w:val="num" w:pos="360"/>
        </w:tabs>
        <w:ind w:left="360" w:firstLine="604"/>
      </w:pPr>
      <w:rPr>
        <w:rFonts w:hint="default"/>
      </w:rPr>
    </w:lvl>
    <w:lvl w:ilvl="1">
      <w:start w:val="3"/>
      <w:numFmt w:val="decimal"/>
      <w:lvlText w:val="6.%2."/>
      <w:lvlJc w:val="left"/>
      <w:pPr>
        <w:tabs>
          <w:tab w:val="num" w:pos="792"/>
        </w:tabs>
        <w:ind w:left="792" w:firstLine="17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">
    <w:nsid w:val="2B9D6C23"/>
    <w:multiLevelType w:val="hybridMultilevel"/>
    <w:tmpl w:val="51F0F08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C6012E4"/>
    <w:multiLevelType w:val="multilevel"/>
    <w:tmpl w:val="9ED6EE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</w:rPr>
    </w:lvl>
    <w:lvl w:ilvl="1">
      <w:start w:val="3"/>
      <w:numFmt w:val="decimal"/>
      <w:isLgl/>
      <w:lvlText w:val="%2.1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  <w:sz w:val="20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  <w:sz w:val="20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  <w:sz w:val="20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  <w:sz w:val="20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  <w:sz w:val="20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  <w:sz w:val="20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  <w:sz w:val="20"/>
      </w:rPr>
    </w:lvl>
  </w:abstractNum>
  <w:abstractNum w:abstractNumId="5">
    <w:nsid w:val="2E193F5F"/>
    <w:multiLevelType w:val="multilevel"/>
    <w:tmpl w:val="DAAC9E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</w:rPr>
    </w:lvl>
    <w:lvl w:ilvl="1">
      <w:start w:val="3"/>
      <w:numFmt w:val="decimal"/>
      <w:isLgl/>
      <w:lvlText w:val="%2.%2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  <w:sz w:val="20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  <w:sz w:val="20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  <w:sz w:val="20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  <w:sz w:val="20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  <w:sz w:val="20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  <w:sz w:val="20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  <w:sz w:val="20"/>
      </w:rPr>
    </w:lvl>
  </w:abstractNum>
  <w:abstractNum w:abstractNumId="6">
    <w:nsid w:val="336B42BF"/>
    <w:multiLevelType w:val="multilevel"/>
    <w:tmpl w:val="440AB0F0"/>
    <w:lvl w:ilvl="0">
      <w:start w:val="1"/>
      <w:numFmt w:val="decimal"/>
      <w:lvlText w:val="4.%1"/>
      <w:lvlJc w:val="left"/>
      <w:pPr>
        <w:tabs>
          <w:tab w:val="num" w:pos="360"/>
        </w:tabs>
        <w:ind w:left="360" w:firstLine="604"/>
      </w:pPr>
      <w:rPr>
        <w:rFonts w:hint="default"/>
      </w:rPr>
    </w:lvl>
    <w:lvl w:ilvl="1">
      <w:start w:val="3"/>
      <w:numFmt w:val="decimal"/>
      <w:lvlText w:val="6.%2."/>
      <w:lvlJc w:val="left"/>
      <w:pPr>
        <w:tabs>
          <w:tab w:val="num" w:pos="792"/>
        </w:tabs>
        <w:ind w:left="792" w:firstLine="17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7">
    <w:nsid w:val="34C6534B"/>
    <w:multiLevelType w:val="multilevel"/>
    <w:tmpl w:val="9F6682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</w:rPr>
    </w:lvl>
    <w:lvl w:ilvl="1">
      <w:start w:val="3"/>
      <w:numFmt w:val="decimal"/>
      <w:isLgl/>
      <w:lvlText w:val="%2.1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  <w:sz w:val="20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  <w:sz w:val="20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  <w:sz w:val="20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  <w:sz w:val="20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  <w:sz w:val="20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  <w:sz w:val="20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  <w:sz w:val="20"/>
      </w:rPr>
    </w:lvl>
  </w:abstractNum>
  <w:abstractNum w:abstractNumId="8">
    <w:nsid w:val="48AA5A7B"/>
    <w:multiLevelType w:val="hybridMultilevel"/>
    <w:tmpl w:val="8744AA6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4A352003"/>
    <w:multiLevelType w:val="multilevel"/>
    <w:tmpl w:val="E8B616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color w:val="auto"/>
        <w:sz w:val="24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10">
    <w:nsid w:val="4F3B59E8"/>
    <w:multiLevelType w:val="hybridMultilevel"/>
    <w:tmpl w:val="7B6C847C"/>
    <w:lvl w:ilvl="0" w:tplc="D38C227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color w:val="auto"/>
        <w:sz w:val="24"/>
      </w:rPr>
    </w:lvl>
    <w:lvl w:ilvl="1" w:tplc="041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auto"/>
        <w:sz w:val="24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5814449B"/>
    <w:multiLevelType w:val="multilevel"/>
    <w:tmpl w:val="E9945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</w:rPr>
    </w:lvl>
    <w:lvl w:ilvl="1">
      <w:start w:val="3"/>
      <w:numFmt w:val="decimal"/>
      <w:isLgl/>
      <w:lvlText w:val="%2.1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  <w:sz w:val="20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  <w:sz w:val="20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  <w:sz w:val="20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  <w:sz w:val="20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  <w:sz w:val="20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  <w:sz w:val="20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  <w:sz w:val="20"/>
      </w:rPr>
    </w:lvl>
  </w:abstractNum>
  <w:abstractNum w:abstractNumId="12">
    <w:nsid w:val="6B655E43"/>
    <w:multiLevelType w:val="hybridMultilevel"/>
    <w:tmpl w:val="D30C1B0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8"/>
  </w:num>
  <w:num w:numId="2">
    <w:abstractNumId w:val="3"/>
  </w:num>
  <w:num w:numId="3">
    <w:abstractNumId w:val="10"/>
  </w:num>
  <w:num w:numId="4">
    <w:abstractNumId w:val="11"/>
  </w:num>
  <w:num w:numId="5">
    <w:abstractNumId w:val="12"/>
  </w:num>
  <w:num w:numId="6">
    <w:abstractNumId w:val="9"/>
  </w:num>
  <w:num w:numId="7">
    <w:abstractNumId w:val="1"/>
  </w:num>
  <w:num w:numId="8">
    <w:abstractNumId w:val="5"/>
  </w:num>
  <w:num w:numId="9">
    <w:abstractNumId w:val="4"/>
  </w:num>
  <w:num w:numId="10">
    <w:abstractNumId w:val="0"/>
  </w:num>
  <w:num w:numId="11">
    <w:abstractNumId w:val="2"/>
  </w:num>
  <w:num w:numId="12">
    <w:abstractNumId w:val="7"/>
  </w:num>
  <w:num w:numId="13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attachedTemplate r:id="rId1"/>
  <w:stylePaneFormatFilter w:val="3F01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83AFC"/>
    <w:rsid w:val="0002768E"/>
    <w:rsid w:val="00036C75"/>
    <w:rsid w:val="0005693F"/>
    <w:rsid w:val="0007542C"/>
    <w:rsid w:val="000E3F36"/>
    <w:rsid w:val="00102CAF"/>
    <w:rsid w:val="001071E6"/>
    <w:rsid w:val="00126F5D"/>
    <w:rsid w:val="00136380"/>
    <w:rsid w:val="0015060F"/>
    <w:rsid w:val="00150AD0"/>
    <w:rsid w:val="00161D5B"/>
    <w:rsid w:val="00195CC3"/>
    <w:rsid w:val="001B35D9"/>
    <w:rsid w:val="001C6C06"/>
    <w:rsid w:val="001D232A"/>
    <w:rsid w:val="001D4FA2"/>
    <w:rsid w:val="001E0543"/>
    <w:rsid w:val="001E75B3"/>
    <w:rsid w:val="00290A00"/>
    <w:rsid w:val="002A09B6"/>
    <w:rsid w:val="002A4C2D"/>
    <w:rsid w:val="002A6166"/>
    <w:rsid w:val="002C4262"/>
    <w:rsid w:val="002E6D4C"/>
    <w:rsid w:val="00301EDF"/>
    <w:rsid w:val="00317405"/>
    <w:rsid w:val="00327FC9"/>
    <w:rsid w:val="00357BA7"/>
    <w:rsid w:val="003A7B0B"/>
    <w:rsid w:val="003B3C1B"/>
    <w:rsid w:val="003C0577"/>
    <w:rsid w:val="004335DF"/>
    <w:rsid w:val="00445EBB"/>
    <w:rsid w:val="00453BD2"/>
    <w:rsid w:val="004822B1"/>
    <w:rsid w:val="004E76A9"/>
    <w:rsid w:val="004F072B"/>
    <w:rsid w:val="004F3391"/>
    <w:rsid w:val="00514EDE"/>
    <w:rsid w:val="00520630"/>
    <w:rsid w:val="00546409"/>
    <w:rsid w:val="005664F3"/>
    <w:rsid w:val="005C3F6C"/>
    <w:rsid w:val="005E3E7D"/>
    <w:rsid w:val="005F6117"/>
    <w:rsid w:val="00622A74"/>
    <w:rsid w:val="006253C0"/>
    <w:rsid w:val="006418D1"/>
    <w:rsid w:val="00642A84"/>
    <w:rsid w:val="00661B7D"/>
    <w:rsid w:val="006641A3"/>
    <w:rsid w:val="00664EA6"/>
    <w:rsid w:val="00670D76"/>
    <w:rsid w:val="006A4C55"/>
    <w:rsid w:val="006F3FDB"/>
    <w:rsid w:val="00714AD5"/>
    <w:rsid w:val="0072658D"/>
    <w:rsid w:val="00727078"/>
    <w:rsid w:val="0075732C"/>
    <w:rsid w:val="00790DE4"/>
    <w:rsid w:val="007C1AED"/>
    <w:rsid w:val="008362E7"/>
    <w:rsid w:val="00850688"/>
    <w:rsid w:val="00853205"/>
    <w:rsid w:val="0088556A"/>
    <w:rsid w:val="008A72D9"/>
    <w:rsid w:val="008B5052"/>
    <w:rsid w:val="008C449B"/>
    <w:rsid w:val="008C5079"/>
    <w:rsid w:val="008F5B7C"/>
    <w:rsid w:val="00931CF3"/>
    <w:rsid w:val="0095315A"/>
    <w:rsid w:val="00976309"/>
    <w:rsid w:val="00983323"/>
    <w:rsid w:val="009912C6"/>
    <w:rsid w:val="00994D47"/>
    <w:rsid w:val="009C319F"/>
    <w:rsid w:val="009D1338"/>
    <w:rsid w:val="00A27451"/>
    <w:rsid w:val="00A276BD"/>
    <w:rsid w:val="00A63A79"/>
    <w:rsid w:val="00A71FF9"/>
    <w:rsid w:val="00A8527A"/>
    <w:rsid w:val="00A97994"/>
    <w:rsid w:val="00AA6DFA"/>
    <w:rsid w:val="00AA73C1"/>
    <w:rsid w:val="00AC5AFE"/>
    <w:rsid w:val="00AD640F"/>
    <w:rsid w:val="00AE5142"/>
    <w:rsid w:val="00B11EC0"/>
    <w:rsid w:val="00B12989"/>
    <w:rsid w:val="00B24263"/>
    <w:rsid w:val="00B41802"/>
    <w:rsid w:val="00BB7ABA"/>
    <w:rsid w:val="00BC10C7"/>
    <w:rsid w:val="00BF210A"/>
    <w:rsid w:val="00C04F69"/>
    <w:rsid w:val="00C24299"/>
    <w:rsid w:val="00C31028"/>
    <w:rsid w:val="00C632B5"/>
    <w:rsid w:val="00C75F88"/>
    <w:rsid w:val="00C76E13"/>
    <w:rsid w:val="00C82AAB"/>
    <w:rsid w:val="00C85140"/>
    <w:rsid w:val="00CC0909"/>
    <w:rsid w:val="00CD1B6E"/>
    <w:rsid w:val="00CF4C00"/>
    <w:rsid w:val="00D1354D"/>
    <w:rsid w:val="00D30DE8"/>
    <w:rsid w:val="00D740B7"/>
    <w:rsid w:val="00D8084A"/>
    <w:rsid w:val="00D933ED"/>
    <w:rsid w:val="00DB522B"/>
    <w:rsid w:val="00DB6726"/>
    <w:rsid w:val="00DC0832"/>
    <w:rsid w:val="00DF32EB"/>
    <w:rsid w:val="00E0336C"/>
    <w:rsid w:val="00E32CFC"/>
    <w:rsid w:val="00E42691"/>
    <w:rsid w:val="00E53479"/>
    <w:rsid w:val="00E55615"/>
    <w:rsid w:val="00E576E0"/>
    <w:rsid w:val="00EA58DC"/>
    <w:rsid w:val="00EA7F0D"/>
    <w:rsid w:val="00ED2141"/>
    <w:rsid w:val="00EF37EF"/>
    <w:rsid w:val="00F03B40"/>
    <w:rsid w:val="00F37C94"/>
    <w:rsid w:val="00F55AF4"/>
    <w:rsid w:val="00F60CB0"/>
    <w:rsid w:val="00F743E0"/>
    <w:rsid w:val="00F74ACD"/>
    <w:rsid w:val="00F83AFC"/>
    <w:rsid w:val="00F87323"/>
    <w:rsid w:val="00F962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73C1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D1354D"/>
    <w:pPr>
      <w:spacing w:before="100" w:beforeAutospacing="1" w:after="100" w:afterAutospacing="1"/>
    </w:pPr>
  </w:style>
  <w:style w:type="paragraph" w:styleId="a4">
    <w:name w:val="footer"/>
    <w:basedOn w:val="a"/>
    <w:rsid w:val="00C31028"/>
    <w:pPr>
      <w:tabs>
        <w:tab w:val="center" w:pos="4677"/>
        <w:tab w:val="right" w:pos="9355"/>
      </w:tabs>
    </w:pPr>
  </w:style>
  <w:style w:type="character" w:styleId="a5">
    <w:name w:val="page number"/>
    <w:basedOn w:val="a0"/>
    <w:rsid w:val="00C31028"/>
  </w:style>
  <w:style w:type="paragraph" w:styleId="a6">
    <w:name w:val="header"/>
    <w:basedOn w:val="a"/>
    <w:rsid w:val="001E0543"/>
    <w:pPr>
      <w:tabs>
        <w:tab w:val="center" w:pos="4677"/>
        <w:tab w:val="right" w:pos="9355"/>
      </w:tabs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041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2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8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22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12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024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Downloads\&#1058;&#1077;&#1093;&#1085;&#1080;&#1095;&#1077;&#1089;&#1082;&#1086;&#1077;_&#1079;&#1072;&#1076;&#1072;&#1085;&#1080;&#1077;_&#1085;&#1072;_&#1089;&#1072;&#1081;&#1090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Техническое_задание_на_сайт</Template>
  <TotalTime>6</TotalTime>
  <Pages>9</Pages>
  <Words>858</Words>
  <Characters>4892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Пример технического задания на разработку сайта</vt:lpstr>
    </vt:vector>
  </TitlesOfParts>
  <Company>HB.BY - Хостинг Беларуси</Company>
  <LinksUpToDate>false</LinksUpToDate>
  <CharactersWithSpaces>5739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Пример технического задания на разработку сайта</dc:title>
  <dc:creator>User</dc:creator>
  <dc:description>Сайт: http://hb.by/</dc:description>
  <cp:lastModifiedBy>User</cp:lastModifiedBy>
  <cp:revision>1</cp:revision>
  <dcterms:created xsi:type="dcterms:W3CDTF">2020-12-04T08:54:00Z</dcterms:created>
  <dcterms:modified xsi:type="dcterms:W3CDTF">2020-12-04T09:00:00Z</dcterms:modified>
</cp:coreProperties>
</file>